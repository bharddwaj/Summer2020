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949BA" w:rsidRDefault="00B949BA" w:rsidP="00B949BA">
      <w:r>
        <w:t>First Name:</w:t>
      </w:r>
      <w:r w:rsidR="00B70375">
        <w:t xml:space="preserve"> Bharddwaj </w:t>
      </w:r>
    </w:p>
    <w:p w:rsidR="00B949BA" w:rsidRDefault="00B949BA" w:rsidP="00B949BA">
      <w:r>
        <w:t>Last Name:</w:t>
      </w:r>
      <w:r w:rsidR="00B70375">
        <w:t xml:space="preserve"> Vemulapalli</w:t>
      </w:r>
    </w:p>
    <w:p w:rsidR="00B949BA" w:rsidRDefault="00B949BA" w:rsidP="00B949BA">
      <w:r>
        <w:t>CWID:</w:t>
      </w:r>
      <w:r w:rsidR="00B70375">
        <w:t xml:space="preserve"> 10438247</w:t>
      </w:r>
    </w:p>
    <w:p w:rsidR="00B949BA" w:rsidRDefault="00B949BA" w:rsidP="00B949BA">
      <w:r>
        <w:t>Stevens Email:</w:t>
      </w:r>
      <w:r w:rsidR="00B70375">
        <w:t xml:space="preserve"> bvemulap@stevens.edu</w:t>
      </w:r>
    </w:p>
    <w:p w:rsidR="00B949BA" w:rsidRDefault="00B949BA" w:rsidP="00B949BA">
      <w:r>
        <w:t>Research Advisor First Name:</w:t>
      </w:r>
      <w:r w:rsidR="00B70375">
        <w:t xml:space="preserve"> </w:t>
      </w:r>
      <w:proofErr w:type="spellStart"/>
      <w:r w:rsidR="00B70375">
        <w:t>Ionut</w:t>
      </w:r>
      <w:proofErr w:type="spellEnd"/>
    </w:p>
    <w:p w:rsidR="00B949BA" w:rsidRDefault="00B949BA" w:rsidP="00B949BA">
      <w:r>
        <w:t>Research Advisor Last Name:</w:t>
      </w:r>
      <w:r w:rsidR="00B70375">
        <w:t xml:space="preserve"> </w:t>
      </w:r>
      <w:proofErr w:type="spellStart"/>
      <w:r w:rsidR="00B70375">
        <w:t>Florescu</w:t>
      </w:r>
      <w:proofErr w:type="spellEnd"/>
    </w:p>
    <w:p w:rsidR="00B949BA" w:rsidRDefault="00B949BA" w:rsidP="00B949BA">
      <w:r>
        <w:t>Research Advisor Email:</w:t>
      </w:r>
      <w:r w:rsidR="00B70375">
        <w:t xml:space="preserve"> ifloresc@stevens.edu</w:t>
      </w:r>
    </w:p>
    <w:p w:rsidR="00B949BA" w:rsidRDefault="00B949BA" w:rsidP="00B949BA">
      <w:r>
        <w:t>Research Advisor Department</w:t>
      </w:r>
      <w:r w:rsidR="00B70375">
        <w:t>: Financial Engineering</w:t>
      </w:r>
    </w:p>
    <w:p w:rsidR="00B70375" w:rsidRPr="00B70375" w:rsidRDefault="00B949BA" w:rsidP="00B70375">
      <w:pPr>
        <w:pStyle w:val="NormalWeb"/>
        <w:spacing w:before="0" w:beforeAutospacing="0" w:after="200" w:afterAutospacing="0"/>
        <w:rPr>
          <w:rFonts w:ascii="Times New Roman" w:eastAsia="Times New Roman" w:hAnsi="Times New Roman"/>
          <w:sz w:val="24"/>
          <w:szCs w:val="24"/>
        </w:rPr>
      </w:pPr>
      <w:r>
        <w:t>Project Title:</w:t>
      </w:r>
      <w:r w:rsidR="00B70375">
        <w:t xml:space="preserve"> </w:t>
      </w:r>
      <w:r w:rsidR="00B70375" w:rsidRPr="00B70375">
        <w:rPr>
          <w:rFonts w:ascii="Times New Roman" w:eastAsia="Times New Roman" w:hAnsi="Times New Roman"/>
          <w:color w:val="000000"/>
          <w:sz w:val="24"/>
          <w:szCs w:val="24"/>
        </w:rPr>
        <w:t>SHIFT: Stevens High Frequency Trading Agent Based Modeling</w:t>
      </w:r>
    </w:p>
    <w:p w:rsidR="00B70375" w:rsidRPr="00B70375" w:rsidRDefault="00B70375" w:rsidP="00B70375">
      <w:pPr>
        <w:spacing w:after="0"/>
        <w:rPr>
          <w:rFonts w:ascii="Times New Roman" w:eastAsia="Times New Roman" w:hAnsi="Times New Roman" w:cs="Times New Roman"/>
          <w:lang w:eastAsia="en-US"/>
        </w:rPr>
      </w:pPr>
    </w:p>
    <w:p w:rsidR="00B949BA" w:rsidRDefault="00B949BA" w:rsidP="00B949BA"/>
    <w:p w:rsidR="00EA161E" w:rsidRDefault="00EA161E">
      <w:pPr>
        <w:rPr>
          <w:color w:val="FF0000"/>
        </w:rPr>
      </w:pPr>
      <w:r>
        <w:rPr>
          <w:color w:val="FF0000"/>
        </w:rPr>
        <w:t>Covid19 Statement:  Please contact your mentor and get permission to include this statement in your proposal.</w:t>
      </w:r>
    </w:p>
    <w:p w:rsidR="00CC6093" w:rsidRDefault="00EA161E">
      <w:pPr>
        <w:rPr>
          <w:color w:val="FF0000"/>
        </w:rPr>
      </w:pPr>
      <w:r>
        <w:rPr>
          <w:color w:val="FF0000"/>
        </w:rPr>
        <w:t>I have discussed the possibility of conducting the research in this proposal remotely (away from the Stevens campus) and my mentor(s) has/have agreed to work out a way to do this so that I can complete the work during the summer of 2020.</w:t>
      </w:r>
      <w:r w:rsidR="00CC6093">
        <w:rPr>
          <w:color w:val="FF0000"/>
        </w:rPr>
        <w:br w:type="page"/>
      </w:r>
    </w:p>
    <w:p w:rsidR="007A3746" w:rsidRDefault="007A3746" w:rsidP="00B949BA">
      <w:pPr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Overall Project Goal</w:t>
      </w:r>
      <w:r w:rsidR="00E63777">
        <w:rPr>
          <w:rFonts w:eastAsia="Times New Roman" w:cs="Times New Roman"/>
        </w:rPr>
        <w:t>:</w:t>
      </w:r>
    </w:p>
    <w:p w:rsidR="004B1FB2" w:rsidRPr="004B1FB2" w:rsidRDefault="00E63777" w:rsidP="004B1FB2">
      <w:pPr>
        <w:rPr>
          <w:rFonts w:ascii="Cambria" w:eastAsia="Times New Roman" w:hAnsi="Cambria" w:cs="Times New Roman"/>
          <w:lang w:eastAsia="en-US"/>
        </w:rPr>
      </w:pPr>
      <w:r>
        <w:rPr>
          <w:rFonts w:eastAsia="Times New Roman" w:cs="Times New Roman"/>
        </w:rPr>
        <w:t xml:space="preserve">The overall goal of this project is to implement trading algorithms on the SHIFT system and evaluate their performances. </w:t>
      </w:r>
      <w:r w:rsidR="004B1FB2">
        <w:rPr>
          <w:rFonts w:eastAsia="Times New Roman" w:cs="Times New Roman"/>
        </w:rPr>
        <w:t xml:space="preserve">We will also </w:t>
      </w:r>
      <w:r w:rsidR="004B1FB2" w:rsidRPr="004B1FB2">
        <w:rPr>
          <w:rFonts w:ascii="Cambria" w:eastAsia="Times New Roman" w:hAnsi="Cambria" w:cs="Times New Roman"/>
        </w:rPr>
        <w:t xml:space="preserve">be </w:t>
      </w:r>
      <w:r w:rsidR="004B1FB2" w:rsidRPr="004B1FB2">
        <w:rPr>
          <w:rFonts w:ascii="Cambria" w:eastAsia="Times New Roman" w:hAnsi="Cambria" w:cs="Times New Roman"/>
          <w:color w:val="000000"/>
          <w:lang w:eastAsia="en-US"/>
        </w:rPr>
        <w:t xml:space="preserve">looking </w:t>
      </w:r>
      <w:r w:rsidR="004B1FB2" w:rsidRPr="004B1FB2">
        <w:rPr>
          <w:rFonts w:ascii="Cambria" w:eastAsia="Times New Roman" w:hAnsi="Cambria" w:cs="Times New Roman"/>
          <w:color w:val="000000"/>
          <w:lang w:eastAsia="en-US"/>
        </w:rPr>
        <w:t>correlation,</w:t>
      </w:r>
      <w:r w:rsidR="004B1FB2">
        <w:rPr>
          <w:rFonts w:ascii="Cambria" w:eastAsia="Times New Roman" w:hAnsi="Cambria" w:cs="Times New Roman"/>
          <w:color w:val="000000"/>
          <w:lang w:eastAsia="en-US"/>
        </w:rPr>
        <w:t xml:space="preserve"> and </w:t>
      </w:r>
      <w:r w:rsidR="004B1FB2" w:rsidRPr="004B1FB2">
        <w:rPr>
          <w:rFonts w:ascii="Cambria" w:eastAsia="Times New Roman" w:hAnsi="Cambria" w:cs="Times New Roman"/>
          <w:color w:val="000000"/>
          <w:lang w:eastAsia="en-US"/>
        </w:rPr>
        <w:t xml:space="preserve">identify whether trading more than one asset creates a positive correlation between equity prices or negative, affecting future trading strategy. </w:t>
      </w:r>
    </w:p>
    <w:p w:rsidR="00E63777" w:rsidRPr="00CC6093" w:rsidRDefault="00E63777" w:rsidP="00B949BA">
      <w:r>
        <w:rPr>
          <w:rFonts w:eastAsia="Times New Roman" w:cs="Times New Roman"/>
        </w:rPr>
        <w:t xml:space="preserve"> </w:t>
      </w:r>
    </w:p>
    <w:p w:rsidR="007A3746" w:rsidRPr="007A3746" w:rsidRDefault="007A3746" w:rsidP="007A3746">
      <w:pPr>
        <w:rPr>
          <w:rFonts w:eastAsia="Times New Roman" w:cs="Times New Roman"/>
        </w:rPr>
      </w:pPr>
      <w:r w:rsidRPr="007A3746">
        <w:rPr>
          <w:rFonts w:eastAsia="Times New Roman" w:cs="Times New Roman"/>
        </w:rPr>
        <w:t>List of specific tasks to be accomplished to reach the goal</w:t>
      </w:r>
    </w:p>
    <w:p w:rsidR="007A3746" w:rsidRDefault="007A3746" w:rsidP="007A3746">
      <w:pPr>
        <w:rPr>
          <w:rFonts w:eastAsia="Times New Roman" w:cs="Times New Roman"/>
        </w:rPr>
      </w:pPr>
      <w:r w:rsidRPr="007A3746">
        <w:rPr>
          <w:rFonts w:eastAsia="Times New Roman" w:cs="Times New Roman"/>
        </w:rPr>
        <w:t>Approximate timeline to accomplish the specific tasks (remember you have 10 weeks to complete your project)</w:t>
      </w:r>
    </w:p>
    <w:p w:rsidR="00E63777" w:rsidRDefault="004B1FB2" w:rsidP="007A3746">
      <w:pPr>
        <w:rPr>
          <w:rFonts w:eastAsia="Times New Roman" w:cs="Times New Roman"/>
        </w:rPr>
      </w:pPr>
      <w:r>
        <w:rPr>
          <w:rFonts w:eastAsia="Times New Roman" w:cs="Times New Roman"/>
        </w:rPr>
        <w:t>May-June: Get accustomed with API, research various trading algorithms,</w:t>
      </w:r>
    </w:p>
    <w:p w:rsidR="004B1FB2" w:rsidRDefault="004B1FB2" w:rsidP="007A3746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Mid June</w:t>
      </w:r>
      <w:proofErr w:type="spellEnd"/>
      <w:r>
        <w:rPr>
          <w:rFonts w:eastAsia="Times New Roman" w:cs="Times New Roman"/>
        </w:rPr>
        <w:t>: implement a trading algorithm and evaluate performance</w:t>
      </w:r>
    </w:p>
    <w:p w:rsidR="004B1FB2" w:rsidRDefault="004B1FB2" w:rsidP="007A3746">
      <w:pPr>
        <w:rPr>
          <w:rFonts w:eastAsia="Times New Roman" w:cs="Times New Roman"/>
        </w:rPr>
      </w:pPr>
      <w:r>
        <w:rPr>
          <w:rFonts w:eastAsia="Times New Roman" w:cs="Times New Roman"/>
        </w:rPr>
        <w:t>Beginning July: Run experiment to see the effects of correlation</w:t>
      </w:r>
    </w:p>
    <w:p w:rsidR="004B1FB2" w:rsidRDefault="004B1FB2" w:rsidP="007A3746">
      <w:pPr>
        <w:rPr>
          <w:rFonts w:eastAsia="Times New Roman" w:cs="Times New Roman"/>
        </w:rPr>
      </w:pPr>
      <w:r>
        <w:rPr>
          <w:rFonts w:eastAsia="Times New Roman" w:cs="Times New Roman"/>
        </w:rPr>
        <w:t>Mid July and on: Hopefully we achieve some interesting results that we can formally write a paper on</w:t>
      </w:r>
    </w:p>
    <w:p w:rsidR="004B1FB2" w:rsidRPr="007A3746" w:rsidRDefault="004B1FB2" w:rsidP="007A3746">
      <w:pPr>
        <w:rPr>
          <w:rFonts w:eastAsia="Times New Roman" w:cs="Times New Roman"/>
        </w:rPr>
      </w:pPr>
    </w:p>
    <w:p w:rsidR="007A3746" w:rsidRPr="007A3746" w:rsidRDefault="007A3746" w:rsidP="007A3746">
      <w:pPr>
        <w:rPr>
          <w:rFonts w:eastAsia="Times New Roman" w:cs="Times New Roman"/>
        </w:rPr>
      </w:pPr>
      <w:r w:rsidRPr="007A3746">
        <w:rPr>
          <w:rFonts w:eastAsia="Times New Roman" w:cs="Times New Roman"/>
        </w:rPr>
        <w:t>List of special skills you will have to develop or special equipment you will have to learn to use</w:t>
      </w:r>
    </w:p>
    <w:p w:rsidR="007A3746" w:rsidRDefault="00E63777" w:rsidP="00E63777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Python</w:t>
      </w:r>
    </w:p>
    <w:p w:rsidR="00E63777" w:rsidRDefault="00E63777" w:rsidP="00E63777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Knowledge of statistics</w:t>
      </w:r>
    </w:p>
    <w:p w:rsidR="00E63777" w:rsidRDefault="00E63777" w:rsidP="00E63777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Trading Algorithms </w:t>
      </w:r>
    </w:p>
    <w:p w:rsidR="00E63777" w:rsidRDefault="00E63777" w:rsidP="00E63777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VPN</w:t>
      </w:r>
    </w:p>
    <w:p w:rsidR="00E63777" w:rsidRDefault="00E63777" w:rsidP="00E63777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API</w:t>
      </w:r>
    </w:p>
    <w:p w:rsidR="00E63777" w:rsidRPr="00E63777" w:rsidRDefault="00E63777" w:rsidP="00AE18D3">
      <w:pPr>
        <w:pStyle w:val="ListParagraph"/>
        <w:rPr>
          <w:rFonts w:eastAsia="Times New Roman" w:cs="Times New Roman"/>
        </w:rPr>
      </w:pPr>
    </w:p>
    <w:sectPr w:rsidR="00E63777" w:rsidRPr="00E63777" w:rsidSect="00D71476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57734" w:rsidRDefault="00757734" w:rsidP="00B949BA">
      <w:pPr>
        <w:spacing w:after="0"/>
      </w:pPr>
      <w:r>
        <w:separator/>
      </w:r>
    </w:p>
  </w:endnote>
  <w:endnote w:type="continuationSeparator" w:id="0">
    <w:p w:rsidR="00757734" w:rsidRDefault="00757734" w:rsidP="00B949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949BA" w:rsidRDefault="00B949BA" w:rsidP="008754E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949BA" w:rsidRDefault="00B949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949BA" w:rsidRDefault="00B949BA" w:rsidP="008754E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24C60">
      <w:rPr>
        <w:rStyle w:val="PageNumber"/>
        <w:noProof/>
      </w:rPr>
      <w:t>1</w:t>
    </w:r>
    <w:r>
      <w:rPr>
        <w:rStyle w:val="PageNumber"/>
      </w:rPr>
      <w:fldChar w:fldCharType="end"/>
    </w:r>
  </w:p>
  <w:p w:rsidR="00B949BA" w:rsidRDefault="00B949BA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57734" w:rsidRDefault="00757734" w:rsidP="00B949BA">
      <w:pPr>
        <w:spacing w:after="0"/>
      </w:pPr>
      <w:r>
        <w:separator/>
      </w:r>
    </w:p>
  </w:footnote>
  <w:footnote w:type="continuationSeparator" w:id="0">
    <w:p w:rsidR="00757734" w:rsidRDefault="00757734" w:rsidP="00B949B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949BA" w:rsidRPr="00B949BA" w:rsidRDefault="00C24C60" w:rsidP="00B949BA">
    <w:pPr>
      <w:jc w:val="center"/>
      <w:rPr>
        <w:sz w:val="28"/>
        <w:szCs w:val="28"/>
      </w:rPr>
    </w:pPr>
    <w:r>
      <w:rPr>
        <w:sz w:val="28"/>
        <w:szCs w:val="28"/>
      </w:rPr>
      <w:t>Pinnacle</w:t>
    </w:r>
    <w:r w:rsidR="00B949BA" w:rsidRPr="00B949BA">
      <w:rPr>
        <w:sz w:val="28"/>
        <w:szCs w:val="28"/>
      </w:rPr>
      <w:t xml:space="preserve"> Scholars </w:t>
    </w:r>
    <w:r>
      <w:rPr>
        <w:sz w:val="28"/>
        <w:szCs w:val="28"/>
      </w:rPr>
      <w:t xml:space="preserve">Summer </w:t>
    </w:r>
    <w:r w:rsidR="00CC6093">
      <w:rPr>
        <w:sz w:val="28"/>
        <w:szCs w:val="28"/>
      </w:rPr>
      <w:t>20</w:t>
    </w:r>
    <w:r w:rsidR="005C0DEB">
      <w:rPr>
        <w:sz w:val="28"/>
        <w:szCs w:val="28"/>
      </w:rPr>
      <w:t>20</w:t>
    </w:r>
    <w:r w:rsidR="00B949BA" w:rsidRPr="00B949BA">
      <w:rPr>
        <w:sz w:val="28"/>
        <w:szCs w:val="28"/>
      </w:rPr>
      <w:t xml:space="preserve"> Research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E0783"/>
    <w:multiLevelType w:val="hybridMultilevel"/>
    <w:tmpl w:val="BBA4FAFC"/>
    <w:lvl w:ilvl="0" w:tplc="4ACA8084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3"/>
  <w:embedSystemFonts/>
  <w:proofState w:spelling="clean"/>
  <w:attachedTemplate r:id="rId1"/>
  <w:defaultTabStop w:val="720"/>
  <w:drawingGridHorizontalSpacing w:val="120"/>
  <w:drawingGridVerticalSpacing w:val="1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375"/>
    <w:rsid w:val="00007132"/>
    <w:rsid w:val="000103F1"/>
    <w:rsid w:val="00056608"/>
    <w:rsid w:val="00074155"/>
    <w:rsid w:val="00074E27"/>
    <w:rsid w:val="0008438E"/>
    <w:rsid w:val="000D64E2"/>
    <w:rsid w:val="0013024C"/>
    <w:rsid w:val="00152D8F"/>
    <w:rsid w:val="00164E78"/>
    <w:rsid w:val="00186A25"/>
    <w:rsid w:val="001A2AF8"/>
    <w:rsid w:val="00210DA2"/>
    <w:rsid w:val="00214EC2"/>
    <w:rsid w:val="00221485"/>
    <w:rsid w:val="00231E40"/>
    <w:rsid w:val="00293303"/>
    <w:rsid w:val="002A6A60"/>
    <w:rsid w:val="002F2A21"/>
    <w:rsid w:val="002F7269"/>
    <w:rsid w:val="00354722"/>
    <w:rsid w:val="00360010"/>
    <w:rsid w:val="003769A2"/>
    <w:rsid w:val="0038598A"/>
    <w:rsid w:val="0039226C"/>
    <w:rsid w:val="00392A53"/>
    <w:rsid w:val="00394C50"/>
    <w:rsid w:val="003C40E6"/>
    <w:rsid w:val="003C4197"/>
    <w:rsid w:val="003C7BD0"/>
    <w:rsid w:val="003C7DBB"/>
    <w:rsid w:val="003E3176"/>
    <w:rsid w:val="003F6A77"/>
    <w:rsid w:val="00455CB6"/>
    <w:rsid w:val="004B1FB2"/>
    <w:rsid w:val="004C7C9E"/>
    <w:rsid w:val="005211CC"/>
    <w:rsid w:val="00593B1B"/>
    <w:rsid w:val="005C0DEB"/>
    <w:rsid w:val="00616991"/>
    <w:rsid w:val="00655CBE"/>
    <w:rsid w:val="006603F5"/>
    <w:rsid w:val="00664504"/>
    <w:rsid w:val="00676F56"/>
    <w:rsid w:val="006B55CD"/>
    <w:rsid w:val="00757734"/>
    <w:rsid w:val="00764847"/>
    <w:rsid w:val="00780739"/>
    <w:rsid w:val="00787A9A"/>
    <w:rsid w:val="007901D8"/>
    <w:rsid w:val="007A3746"/>
    <w:rsid w:val="00841CEB"/>
    <w:rsid w:val="008B6C70"/>
    <w:rsid w:val="009121FF"/>
    <w:rsid w:val="0091512A"/>
    <w:rsid w:val="00930426"/>
    <w:rsid w:val="00952552"/>
    <w:rsid w:val="00955E05"/>
    <w:rsid w:val="009567A6"/>
    <w:rsid w:val="00994BBE"/>
    <w:rsid w:val="009A0D07"/>
    <w:rsid w:val="009B7C8B"/>
    <w:rsid w:val="009C322D"/>
    <w:rsid w:val="009E6908"/>
    <w:rsid w:val="00A2048F"/>
    <w:rsid w:val="00A6216F"/>
    <w:rsid w:val="00A658ED"/>
    <w:rsid w:val="00A80ABC"/>
    <w:rsid w:val="00AD1636"/>
    <w:rsid w:val="00AE18D3"/>
    <w:rsid w:val="00B23A1A"/>
    <w:rsid w:val="00B32BA5"/>
    <w:rsid w:val="00B3530A"/>
    <w:rsid w:val="00B43218"/>
    <w:rsid w:val="00B63948"/>
    <w:rsid w:val="00B70375"/>
    <w:rsid w:val="00B949BA"/>
    <w:rsid w:val="00BE6D86"/>
    <w:rsid w:val="00C24C60"/>
    <w:rsid w:val="00C43A4A"/>
    <w:rsid w:val="00C51EEE"/>
    <w:rsid w:val="00CC6093"/>
    <w:rsid w:val="00CE1F88"/>
    <w:rsid w:val="00D651BB"/>
    <w:rsid w:val="00D71476"/>
    <w:rsid w:val="00D769E3"/>
    <w:rsid w:val="00D93CCA"/>
    <w:rsid w:val="00DF22D0"/>
    <w:rsid w:val="00DF7EED"/>
    <w:rsid w:val="00E00F6E"/>
    <w:rsid w:val="00E3660F"/>
    <w:rsid w:val="00E4299D"/>
    <w:rsid w:val="00E63777"/>
    <w:rsid w:val="00E65385"/>
    <w:rsid w:val="00E82B3A"/>
    <w:rsid w:val="00EA161E"/>
    <w:rsid w:val="00F07CD6"/>
    <w:rsid w:val="00F23A51"/>
    <w:rsid w:val="00F413A5"/>
    <w:rsid w:val="00F54253"/>
    <w:rsid w:val="00F60F1B"/>
    <w:rsid w:val="00FD3A67"/>
    <w:rsid w:val="00FE08D0"/>
    <w:rsid w:val="00FE0ED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5CCFE54D"/>
  <w15:docId w15:val="{862D4797-1DBD-074F-BC4B-05672724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A9A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A9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949B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949BA"/>
  </w:style>
  <w:style w:type="paragraph" w:styleId="Footer">
    <w:name w:val="footer"/>
    <w:basedOn w:val="Normal"/>
    <w:link w:val="FooterChar"/>
    <w:uiPriority w:val="99"/>
    <w:unhideWhenUsed/>
    <w:rsid w:val="00B949B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949BA"/>
  </w:style>
  <w:style w:type="character" w:styleId="PageNumber">
    <w:name w:val="page number"/>
    <w:basedOn w:val="DefaultParagraphFont"/>
    <w:uiPriority w:val="99"/>
    <w:semiHidden/>
    <w:unhideWhenUsed/>
    <w:rsid w:val="00B949BA"/>
  </w:style>
  <w:style w:type="paragraph" w:styleId="NormalWeb">
    <w:name w:val="Normal (Web)"/>
    <w:basedOn w:val="Normal"/>
    <w:uiPriority w:val="99"/>
    <w:semiHidden/>
    <w:unhideWhenUsed/>
    <w:rsid w:val="007A3746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E63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harddwajvemulapalli/Downloads/PinnacleResearchProposal2020(COVID19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PinnacleResearchProposal2020(COVID19).dotx</Template>
  <TotalTime>6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Bharddwaj Vemulapalli</cp:lastModifiedBy>
  <cp:revision>4</cp:revision>
  <dcterms:created xsi:type="dcterms:W3CDTF">2020-05-09T00:35:00Z</dcterms:created>
  <dcterms:modified xsi:type="dcterms:W3CDTF">2020-05-09T00:54:00Z</dcterms:modified>
</cp:coreProperties>
</file>